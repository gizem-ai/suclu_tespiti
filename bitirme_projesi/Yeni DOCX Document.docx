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6FA5" w14:textId="77777777" w:rsidR="00692548" w:rsidRDefault="00E15BE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92E3C" wp14:editId="647FA011">
                <wp:simplePos x="0" y="0"/>
                <wp:positionH relativeFrom="column">
                  <wp:posOffset>1270</wp:posOffset>
                </wp:positionH>
                <wp:positionV relativeFrom="paragraph">
                  <wp:posOffset>635</wp:posOffset>
                </wp:positionV>
                <wp:extent cx="5285740" cy="880745"/>
                <wp:effectExtent l="0" t="0" r="1016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635" y="498475"/>
                          <a:ext cx="5285740" cy="88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3A49C" w14:textId="77777777" w:rsidR="00692548" w:rsidRDefault="00E15B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tr-TR"/>
                              </w:rPr>
                              <w:t xml:space="preserve">BALIKESİR ÜNİVERSİTESİ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tr-TR"/>
                              </w:rPr>
                              <w:br/>
                              <w:t>BİLGİSAYAR MÜHENDİSLİĞİ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92E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1pt;margin-top:.05pt;width:416.2pt;height:6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" fillcolor="white [3201]" stroked="f" strokeweight=".5pt">
                <v:textbox>
                  <w:txbxContent>
                    <w:p w14:paraId="11A3A49C" w14:textId="77777777" w:rsidR="00692548" w:rsidRDefault="00E15BE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tr-TR"/>
                        </w:rPr>
                        <w:t xml:space="preserve">BALIKESİR ÜNİVERSİTESİ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tr-TR"/>
                        </w:rPr>
                        <w:br/>
                        <w:t>BİLGİSAYAR MÜHENDİSLİĞİ</w:t>
                      </w:r>
                    </w:p>
                  </w:txbxContent>
                </v:textbox>
              </v:shape>
            </w:pict>
          </mc:Fallback>
        </mc:AlternateContent>
      </w:r>
    </w:p>
    <w:p w14:paraId="7B54F71D" w14:textId="77777777" w:rsidR="00692548" w:rsidRDefault="00E15BE5">
      <w:pPr>
        <w:jc w:val="center"/>
        <w:rPr>
          <w:lang w:val="tr-TR"/>
        </w:rPr>
        <w:sectPr w:rsidR="00692548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C9827" wp14:editId="3CD5B9D4">
                <wp:simplePos x="0" y="0"/>
                <wp:positionH relativeFrom="column">
                  <wp:posOffset>-1142365</wp:posOffset>
                </wp:positionH>
                <wp:positionV relativeFrom="paragraph">
                  <wp:posOffset>5114290</wp:posOffset>
                </wp:positionV>
                <wp:extent cx="7559675" cy="802640"/>
                <wp:effectExtent l="0" t="0" r="317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5815" y="6181725"/>
                          <a:ext cx="7559675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C05A" w14:textId="77777777" w:rsidR="00692548" w:rsidRDefault="00E15BE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tr-TR"/>
                              </w:rPr>
                              <w:t>BİTİRME PROJESİ</w:t>
                            </w:r>
                          </w:p>
                          <w:p w14:paraId="765C334E" w14:textId="0414EEF0" w:rsidR="00692548" w:rsidRDefault="00E15BE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tr-TR"/>
                              </w:rPr>
                              <w:t>RAPOR-</w:t>
                            </w:r>
                            <w:r w:rsidR="00C05654">
                              <w:rPr>
                                <w:b/>
                                <w:bCs/>
                                <w:sz w:val="40"/>
                                <w:szCs w:val="40"/>
                                <w:lang w:val="tr-T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C9827" id="Text Box 5" o:spid="_x0000_s1027" type="#_x0000_t202" style="position:absolute;left:0;text-align:left;margin-left:-89.95pt;margin-top:402.7pt;width:595.25pt;height:6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" fillcolor="white [3201]" stroked="f" strokeweight=".5pt">
                <v:textbox>
                  <w:txbxContent>
                    <w:p w14:paraId="58ACC05A" w14:textId="77777777" w:rsidR="00692548" w:rsidRDefault="00E15BE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tr-TR"/>
                        </w:rPr>
                        <w:t>BİTİRME PROJESİ</w:t>
                      </w:r>
                    </w:p>
                    <w:p w14:paraId="765C334E" w14:textId="0414EEF0" w:rsidR="00692548" w:rsidRDefault="00E15BE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tr-TR"/>
                        </w:rPr>
                        <w:t>RAPOR-</w:t>
                      </w:r>
                      <w:r w:rsidR="00C05654">
                        <w:rPr>
                          <w:b/>
                          <w:bCs/>
                          <w:sz w:val="40"/>
                          <w:szCs w:val="40"/>
                          <w:lang w:val="tr-T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60697">
        <w:pict w14:anchorId="6E46D38D">
          <v:shape id="_x0000_s1030" type="#_x0000_t202" style="position:absolute;left:0;text-align:left;margin-left:-15.5pt;margin-top:484.1pt;width:461.75pt;height:203.55pt;z-index:251659264;mso-position-horizontal-relative:text;mso-position-vertical-relative:text;mso-width-relative:page;mso-height-relative:page" filled="f" stroked="f">
            <v:textbox>
              <w:txbxContent>
                <w:p w14:paraId="279B399B" w14:textId="77777777" w:rsidR="00692548" w:rsidRDefault="00E15BE5">
                  <w:pPr>
                    <w:spacing w:afterLines="50" w:after="120"/>
                    <w:jc w:val="center"/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</w:pPr>
                  <w:r>
                    <w:rPr>
                      <w:rFonts w:eastAsia="KaiTi"/>
                      <w:b/>
                      <w:sz w:val="36"/>
                      <w:szCs w:val="36"/>
                      <w:lang w:val="tr-TR"/>
                    </w:rPr>
                    <w:t xml:space="preserve">Dr. </w:t>
                  </w:r>
                  <w:proofErr w:type="spellStart"/>
                  <w:r>
                    <w:rPr>
                      <w:rFonts w:eastAsia="KaiTi"/>
                      <w:b/>
                      <w:sz w:val="36"/>
                      <w:szCs w:val="36"/>
                      <w:lang w:val="tr-TR"/>
                    </w:rPr>
                    <w:t>Öğr</w:t>
                  </w:r>
                  <w:proofErr w:type="spellEnd"/>
                  <w:r>
                    <w:rPr>
                      <w:rFonts w:eastAsia="KaiTi"/>
                      <w:b/>
                      <w:sz w:val="36"/>
                      <w:szCs w:val="36"/>
                      <w:lang w:val="tr-TR"/>
                    </w:rPr>
                    <w:t>. Üyesi:</w:t>
                  </w:r>
                  <w:r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  <w:t xml:space="preserve"> Gültekin KUVAT</w:t>
                  </w:r>
                </w:p>
                <w:p w14:paraId="08FDC1E2" w14:textId="77777777" w:rsidR="00692548" w:rsidRDefault="00E15BE5">
                  <w:pPr>
                    <w:spacing w:afterLines="50" w:after="120"/>
                    <w:jc w:val="center"/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</w:pPr>
                  <w:r>
                    <w:rPr>
                      <w:rFonts w:eastAsia="KaiTi"/>
                      <w:b/>
                      <w:sz w:val="36"/>
                      <w:szCs w:val="36"/>
                      <w:lang w:val="tr-TR"/>
                    </w:rPr>
                    <w:t xml:space="preserve">Ad </w:t>
                  </w:r>
                  <w:proofErr w:type="spellStart"/>
                  <w:r>
                    <w:rPr>
                      <w:rFonts w:eastAsia="KaiTi"/>
                      <w:b/>
                      <w:sz w:val="36"/>
                      <w:szCs w:val="36"/>
                      <w:lang w:val="tr-TR"/>
                    </w:rPr>
                    <w:t>Soyad</w:t>
                  </w:r>
                  <w:proofErr w:type="spellEnd"/>
                  <w:r>
                    <w:rPr>
                      <w:rFonts w:eastAsia="KaiTi"/>
                      <w:b/>
                      <w:sz w:val="36"/>
                      <w:szCs w:val="36"/>
                      <w:lang w:val="tr-TR"/>
                    </w:rPr>
                    <w:t>:</w:t>
                  </w:r>
                  <w:r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  <w:t xml:space="preserve"> Gizem SOLMAZ</w:t>
                  </w:r>
                </w:p>
                <w:p w14:paraId="0A03B506" w14:textId="77777777" w:rsidR="00692548" w:rsidRDefault="00E15BE5">
                  <w:pPr>
                    <w:spacing w:afterLines="50" w:after="120"/>
                    <w:jc w:val="center"/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</w:pPr>
                  <w:r>
                    <w:rPr>
                      <w:rFonts w:eastAsia="KaiTi"/>
                      <w:b/>
                      <w:sz w:val="36"/>
                      <w:szCs w:val="36"/>
                      <w:lang w:val="tr-TR"/>
                    </w:rPr>
                    <w:t>Numara:</w:t>
                  </w:r>
                  <w:r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  <w:t xml:space="preserve"> 201613709028</w:t>
                  </w:r>
                </w:p>
                <w:p w14:paraId="4B446A51" w14:textId="77777777" w:rsidR="00692548" w:rsidRDefault="00E15BE5">
                  <w:pPr>
                    <w:spacing w:afterLines="50" w:after="120"/>
                    <w:jc w:val="center"/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</w:pPr>
                  <w:r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  <w:t>Bilgisayar Mühendisliği Tasarımı</w:t>
                  </w:r>
                </w:p>
                <w:p w14:paraId="1AAF75AD" w14:textId="58FECECB" w:rsidR="00692548" w:rsidRDefault="00A206A1">
                  <w:pPr>
                    <w:spacing w:afterLines="50" w:after="120"/>
                    <w:jc w:val="center"/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</w:pPr>
                  <w:r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  <w:t>20</w:t>
                  </w:r>
                  <w:r w:rsidR="00E15BE5"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  <w:t>.1</w:t>
                  </w:r>
                  <w:r w:rsidR="00F92C57"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  <w:t>2</w:t>
                  </w:r>
                  <w:r w:rsidR="00E15BE5">
                    <w:rPr>
                      <w:rFonts w:eastAsia="KaiTi"/>
                      <w:bCs/>
                      <w:sz w:val="36"/>
                      <w:szCs w:val="36"/>
                      <w:lang w:val="tr-TR"/>
                    </w:rPr>
                    <w:t>.2021</w:t>
                  </w:r>
                </w:p>
                <w:p w14:paraId="584235ED" w14:textId="77777777" w:rsidR="00692548" w:rsidRDefault="00692548">
                  <w:pPr>
                    <w:spacing w:afterLines="50" w:after="120"/>
                    <w:jc w:val="left"/>
                    <w:rPr>
                      <w:rFonts w:eastAsia="KaiTi"/>
                      <w:bCs/>
                      <w:sz w:val="32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ECAC0" wp14:editId="5424EB69">
                <wp:simplePos x="0" y="0"/>
                <wp:positionH relativeFrom="column">
                  <wp:posOffset>-196215</wp:posOffset>
                </wp:positionH>
                <wp:positionV relativeFrom="paragraph">
                  <wp:posOffset>3733165</wp:posOffset>
                </wp:positionV>
                <wp:extent cx="5851525" cy="9188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BBDF9" w14:textId="77777777" w:rsidR="00692548" w:rsidRDefault="00E15BE5">
                            <w:pPr>
                              <w:spacing w:afterLines="50" w:after="120"/>
                              <w:jc w:val="center"/>
                              <w:rPr>
                                <w:rFonts w:eastAsia="KaiTi"/>
                                <w:b/>
                                <w:sz w:val="44"/>
                                <w:szCs w:val="44"/>
                                <w:lang w:val="tr-TR"/>
                              </w:rPr>
                            </w:pPr>
                            <w:r>
                              <w:rPr>
                                <w:rFonts w:eastAsia="KaiTi"/>
                                <w:b/>
                                <w:sz w:val="44"/>
                                <w:szCs w:val="44"/>
                                <w:lang w:val="tr-TR"/>
                              </w:rPr>
                              <w:t>Görüntü İşleme Yöntemi İle Suçlu Tespiti ve Uyarı Sistemi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E2ECAC0" id="Text Box 2" o:spid="_x0000_s1028" type="#_x0000_t202" style="position:absolute;left:0;text-align:left;margin-left:-15.45pt;margin-top:293.95pt;width:460.75pt;height:7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" filled="f" stroked="f">
                <v:textbox>
                  <w:txbxContent>
                    <w:p w14:paraId="65EBBDF9" w14:textId="77777777" w:rsidR="00692548" w:rsidRDefault="00E15BE5">
                      <w:pPr>
                        <w:spacing w:afterLines="50" w:after="120"/>
                        <w:jc w:val="center"/>
                        <w:rPr>
                          <w:rFonts w:eastAsia="KaiTi"/>
                          <w:b/>
                          <w:sz w:val="44"/>
                          <w:szCs w:val="44"/>
                          <w:lang w:val="tr-TR"/>
                        </w:rPr>
                      </w:pPr>
                      <w:r>
                        <w:rPr>
                          <w:rFonts w:eastAsia="KaiTi"/>
                          <w:b/>
                          <w:sz w:val="44"/>
                          <w:szCs w:val="44"/>
                          <w:lang w:val="tr-TR"/>
                        </w:rPr>
                        <w:t>Görüntü İşleme Yöntemi İle Suçlu Tespiti ve Uyarı Sistemi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w:drawing>
          <wp:anchor distT="0" distB="0" distL="114935" distR="114935" simplePos="0" relativeHeight="251661312" behindDoc="0" locked="0" layoutInCell="1" allowOverlap="1" wp14:anchorId="2767F5CF" wp14:editId="5A4DD7CB">
            <wp:simplePos x="0" y="0"/>
            <wp:positionH relativeFrom="column">
              <wp:posOffset>1560830</wp:posOffset>
            </wp:positionH>
            <wp:positionV relativeFrom="paragraph">
              <wp:posOffset>1036320</wp:posOffset>
            </wp:positionV>
            <wp:extent cx="2143125" cy="2143125"/>
            <wp:effectExtent l="0" t="0" r="9525" b="9525"/>
            <wp:wrapNone/>
            <wp:docPr id="1" name="Picture 1" descr="in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di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8FC24" w14:textId="77777777" w:rsidR="00692548" w:rsidRDefault="00E15BE5">
      <w:pPr>
        <w:rPr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lastRenderedPageBreak/>
        <w:t>GEÇEN HAFTA YAPTIKLARIM - BU HAFTA YAPTIKLARIM</w:t>
      </w:r>
    </w:p>
    <w:p w14:paraId="590D9412" w14:textId="77777777" w:rsidR="00692548" w:rsidRDefault="00E15BE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ab/>
      </w:r>
    </w:p>
    <w:p w14:paraId="2F7575D7" w14:textId="2445A48A" w:rsidR="00692548" w:rsidRDefault="00C05654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>Geçen hafta kameradan gelen görüntü ile dosya içinde ki yüz verilerini anlık olarak kıyasladım ve kimlik tespiti yaptım. Bu hafta kameradan gelen görüntü dosya içerisinde yok ise “bilinmeyen” yazdır</w:t>
      </w:r>
      <w:r w:rsidR="0098148B">
        <w:rPr>
          <w:sz w:val="24"/>
          <w:szCs w:val="24"/>
          <w:lang w:val="tr-TR"/>
        </w:rPr>
        <w:t>mak.</w:t>
      </w:r>
      <w:r w:rsidR="002F2A33">
        <w:rPr>
          <w:sz w:val="24"/>
          <w:szCs w:val="24"/>
          <w:lang w:val="tr-TR"/>
        </w:rPr>
        <w:t xml:space="preserve"> Daha sonrasında </w:t>
      </w:r>
      <w:r w:rsidR="008F5D06">
        <w:rPr>
          <w:sz w:val="24"/>
          <w:szCs w:val="24"/>
          <w:lang w:val="tr-TR"/>
        </w:rPr>
        <w:t xml:space="preserve">eğer dosya içinde ki veri ile kameradan gelen veri eşleşirse ekrana küçük bir uyarı kutusu çıkarmak istiyorum, ya da eşleşen kişinin adını soyadını ve tespit zamanını </w:t>
      </w:r>
      <w:proofErr w:type="spellStart"/>
      <w:r w:rsidR="008F5D06">
        <w:rPr>
          <w:sz w:val="24"/>
          <w:szCs w:val="24"/>
          <w:lang w:val="tr-TR"/>
        </w:rPr>
        <w:t>text</w:t>
      </w:r>
      <w:proofErr w:type="spellEnd"/>
      <w:r w:rsidR="008F5D06">
        <w:rPr>
          <w:sz w:val="24"/>
          <w:szCs w:val="24"/>
          <w:lang w:val="tr-TR"/>
        </w:rPr>
        <w:t xml:space="preserve"> şeklinde </w:t>
      </w:r>
      <w:proofErr w:type="spellStart"/>
      <w:r w:rsidR="008F5D06">
        <w:rPr>
          <w:sz w:val="24"/>
          <w:szCs w:val="24"/>
          <w:lang w:val="tr-TR"/>
        </w:rPr>
        <w:t>projenini</w:t>
      </w:r>
      <w:proofErr w:type="spellEnd"/>
      <w:r w:rsidR="008F5D06">
        <w:rPr>
          <w:sz w:val="24"/>
          <w:szCs w:val="24"/>
          <w:lang w:val="tr-TR"/>
        </w:rPr>
        <w:t xml:space="preserve"> içinde olduğu dosyaya kaydetmek. Bunun sebebi projenin ileriki aşamalarında gerekli birimlere ihbar niteliğinde bildirime hazırlıktır.</w:t>
      </w:r>
      <w:r w:rsidR="0098148B">
        <w:rPr>
          <w:sz w:val="24"/>
          <w:szCs w:val="24"/>
          <w:lang w:val="tr-TR"/>
        </w:rPr>
        <w:t xml:space="preserve"> </w:t>
      </w:r>
      <w:r w:rsidR="0080347C">
        <w:rPr>
          <w:sz w:val="24"/>
          <w:szCs w:val="24"/>
          <w:lang w:val="tr-TR"/>
        </w:rPr>
        <w:t>S</w:t>
      </w:r>
      <w:r w:rsidR="0098148B">
        <w:rPr>
          <w:sz w:val="24"/>
          <w:szCs w:val="24"/>
          <w:lang w:val="tr-TR"/>
        </w:rPr>
        <w:t>onrasında</w:t>
      </w:r>
      <w:r w:rsidR="0080347C">
        <w:rPr>
          <w:sz w:val="24"/>
          <w:szCs w:val="24"/>
          <w:lang w:val="tr-TR"/>
        </w:rPr>
        <w:t xml:space="preserve"> ise</w:t>
      </w:r>
      <w:r w:rsidR="0098148B">
        <w:rPr>
          <w:sz w:val="24"/>
          <w:szCs w:val="24"/>
          <w:lang w:val="tr-TR"/>
        </w:rPr>
        <w:t xml:space="preserve"> küçük bir ara yüz oluşturacağım. Bu ara yüz ile yapmak istediğim ise </w:t>
      </w:r>
      <w:r w:rsidR="007C0F0C">
        <w:rPr>
          <w:sz w:val="24"/>
          <w:szCs w:val="24"/>
          <w:lang w:val="tr-TR"/>
        </w:rPr>
        <w:t>yeni suçlu verisi eklemek için dosyadan yeni fotoğraf ekleme işlemi yapmak</w:t>
      </w:r>
      <w:r w:rsidR="00A43045">
        <w:rPr>
          <w:sz w:val="24"/>
          <w:szCs w:val="24"/>
          <w:lang w:val="tr-TR"/>
        </w:rPr>
        <w:t xml:space="preserve">. Eklem işleminin ardımdan bir buton yardımı ile kamera açıp kimlik tespiti yapmayı hedefliyorum. </w:t>
      </w:r>
    </w:p>
    <w:p w14:paraId="656FB0B4" w14:textId="77777777" w:rsidR="00C05654" w:rsidRDefault="00C05654">
      <w:pPr>
        <w:rPr>
          <w:sz w:val="24"/>
          <w:szCs w:val="24"/>
          <w:lang w:val="tr-TR"/>
        </w:rPr>
      </w:pPr>
    </w:p>
    <w:p w14:paraId="610A3432" w14:textId="1401527C" w:rsidR="00EB3CFC" w:rsidRDefault="00D46F03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BU HAFTA YAPTIKLARIM</w:t>
      </w:r>
    </w:p>
    <w:p w14:paraId="11C62D6D" w14:textId="7AC961EC" w:rsidR="00D46F03" w:rsidRDefault="00D46F03">
      <w:pPr>
        <w:rPr>
          <w:b/>
          <w:bCs/>
          <w:sz w:val="24"/>
          <w:szCs w:val="24"/>
          <w:lang w:val="tr-TR"/>
        </w:rPr>
      </w:pPr>
    </w:p>
    <w:p w14:paraId="1ABE84D6" w14:textId="1F18DD06" w:rsidR="00D46F03" w:rsidRDefault="00D46F03">
      <w:pPr>
        <w:rPr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>Öncelikle eşleşen her bir kişi için yeni bir .</w:t>
      </w:r>
      <w:proofErr w:type="spellStart"/>
      <w:r>
        <w:rPr>
          <w:sz w:val="24"/>
          <w:szCs w:val="24"/>
          <w:lang w:val="tr-TR"/>
        </w:rPr>
        <w:t>csv</w:t>
      </w:r>
      <w:proofErr w:type="spellEnd"/>
      <w:r>
        <w:rPr>
          <w:sz w:val="24"/>
          <w:szCs w:val="24"/>
          <w:lang w:val="tr-TR"/>
        </w:rPr>
        <w:t xml:space="preserve"> dosyası oluşturdum. Böylece kişiler karışmayacak ve daha temiz sonuçlar elde edeceğim. Sonrasında eşleştiği anda eşleşen kişinin adı-soyadı, eşleştiği yıl-ay-gün saat-dakika-saniye-salise, eşleştiği konum bilgilerini bu .</w:t>
      </w:r>
      <w:proofErr w:type="spellStart"/>
      <w:r>
        <w:rPr>
          <w:sz w:val="24"/>
          <w:szCs w:val="24"/>
          <w:lang w:val="tr-TR"/>
        </w:rPr>
        <w:t>csv</w:t>
      </w:r>
      <w:proofErr w:type="spellEnd"/>
      <w:r>
        <w:rPr>
          <w:sz w:val="24"/>
          <w:szCs w:val="24"/>
          <w:lang w:val="tr-TR"/>
        </w:rPr>
        <w:t xml:space="preserve"> dosyasının içine yazdırdım. Bütün bu işlemleri şimdilik </w:t>
      </w:r>
      <w:r w:rsidR="00394B33">
        <w:rPr>
          <w:sz w:val="24"/>
          <w:szCs w:val="24"/>
          <w:lang w:val="tr-TR"/>
        </w:rPr>
        <w:t xml:space="preserve">sadece “q” ya basarak yani programı kapatarak yaptırıyorum. </w:t>
      </w:r>
    </w:p>
    <w:p w14:paraId="17E3F05F" w14:textId="4AECCA53" w:rsidR="00394B33" w:rsidRDefault="00A30659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>Bütün bu işlemler için gerekli kütüphaneler:</w:t>
      </w:r>
    </w:p>
    <w:p w14:paraId="791AC218" w14:textId="77777777" w:rsidR="00A30659" w:rsidRDefault="00A30659">
      <w:pPr>
        <w:rPr>
          <w:sz w:val="24"/>
          <w:szCs w:val="24"/>
          <w:lang w:val="tr-TR"/>
        </w:rPr>
      </w:pPr>
    </w:p>
    <w:p w14:paraId="59F934C6" w14:textId="1AAC82D0" w:rsidR="00A30659" w:rsidRDefault="00A30659" w:rsidP="00A30659">
      <w:pPr>
        <w:jc w:val="center"/>
        <w:rPr>
          <w:sz w:val="24"/>
          <w:szCs w:val="24"/>
          <w:lang w:val="tr-TR"/>
        </w:rPr>
      </w:pPr>
      <w:r w:rsidRPr="00A30659">
        <w:rPr>
          <w:sz w:val="24"/>
          <w:szCs w:val="24"/>
          <w:lang w:val="tr-TR"/>
        </w:rPr>
        <w:drawing>
          <wp:inline distT="0" distB="0" distL="0" distR="0" wp14:anchorId="19F36454" wp14:editId="295CAC74">
            <wp:extent cx="2896004" cy="971686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20C1" w14:textId="77777777" w:rsidR="00A30659" w:rsidRDefault="00A30659" w:rsidP="00A30659">
      <w:pPr>
        <w:jc w:val="center"/>
        <w:rPr>
          <w:sz w:val="24"/>
          <w:szCs w:val="24"/>
          <w:lang w:val="tr-TR"/>
        </w:rPr>
      </w:pPr>
    </w:p>
    <w:p w14:paraId="7866231F" w14:textId="015E5341" w:rsidR="00A30659" w:rsidRDefault="00A30659" w:rsidP="00A30659">
      <w:pPr>
        <w:ind w:firstLine="420"/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Kütüphaneleri ekledikten sonra ise: </w:t>
      </w:r>
    </w:p>
    <w:p w14:paraId="6C73D753" w14:textId="77777777" w:rsidR="00A30659" w:rsidRDefault="00A30659" w:rsidP="00A30659">
      <w:pPr>
        <w:ind w:firstLine="420"/>
        <w:jc w:val="left"/>
        <w:rPr>
          <w:sz w:val="24"/>
          <w:szCs w:val="24"/>
          <w:lang w:val="tr-TR"/>
        </w:rPr>
      </w:pPr>
    </w:p>
    <w:p w14:paraId="02917CC7" w14:textId="1E89210A" w:rsidR="00394B33" w:rsidRDefault="00394B33" w:rsidP="00394B33">
      <w:pPr>
        <w:jc w:val="right"/>
        <w:rPr>
          <w:sz w:val="24"/>
          <w:szCs w:val="24"/>
          <w:lang w:val="tr-TR"/>
        </w:rPr>
      </w:pPr>
      <w:r w:rsidRPr="00394B33">
        <w:rPr>
          <w:sz w:val="24"/>
          <w:szCs w:val="24"/>
          <w:lang w:val="tr-TR"/>
        </w:rPr>
        <w:drawing>
          <wp:inline distT="0" distB="0" distL="0" distR="0" wp14:anchorId="56574EEA" wp14:editId="0F82919D">
            <wp:extent cx="5274310" cy="1409700"/>
            <wp:effectExtent l="0" t="0" r="254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B1AC" w14:textId="1FCBFC63" w:rsidR="00394B33" w:rsidRDefault="00394B33" w:rsidP="00394B33">
      <w:pPr>
        <w:jc w:val="left"/>
        <w:rPr>
          <w:sz w:val="24"/>
          <w:szCs w:val="24"/>
          <w:lang w:val="tr-TR"/>
        </w:rPr>
      </w:pPr>
    </w:p>
    <w:p w14:paraId="6F9E20D4" w14:textId="33ED6522" w:rsidR="00394B33" w:rsidRDefault="00394B33" w:rsidP="00394B33">
      <w:p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>64. satırda eşlesen kişinin adi.csv dosyası oluşturup “a” ile her eşleşmede verileri bir alt satıra yazdırılmas</w:t>
      </w:r>
      <w:r w:rsidR="005F7357">
        <w:rPr>
          <w:sz w:val="24"/>
          <w:szCs w:val="24"/>
          <w:lang w:val="tr-TR"/>
        </w:rPr>
        <w:t xml:space="preserve">ını sağladım. </w:t>
      </w:r>
    </w:p>
    <w:p w14:paraId="354DA24B" w14:textId="7BF78441" w:rsidR="005F7357" w:rsidRDefault="005F7357" w:rsidP="00394B33">
      <w:p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 xml:space="preserve">65. satırda kullanacağım </w:t>
      </w:r>
      <w:proofErr w:type="spellStart"/>
      <w:r>
        <w:rPr>
          <w:sz w:val="24"/>
          <w:szCs w:val="24"/>
          <w:lang w:val="tr-TR"/>
        </w:rPr>
        <w:t>json</w:t>
      </w:r>
      <w:proofErr w:type="spellEnd"/>
      <w:r>
        <w:rPr>
          <w:sz w:val="24"/>
          <w:szCs w:val="24"/>
          <w:lang w:val="tr-TR"/>
        </w:rPr>
        <w:t xml:space="preserve"> dosyasını </w:t>
      </w:r>
      <w:proofErr w:type="spellStart"/>
      <w:r>
        <w:rPr>
          <w:sz w:val="24"/>
          <w:szCs w:val="24"/>
          <w:lang w:val="tr-TR"/>
        </w:rPr>
        <w:t>url</w:t>
      </w:r>
      <w:proofErr w:type="spellEnd"/>
      <w:r>
        <w:rPr>
          <w:sz w:val="24"/>
          <w:szCs w:val="24"/>
          <w:lang w:val="tr-TR"/>
        </w:rPr>
        <w:t xml:space="preserve"> değişkeni içerisinde tuttum.</w:t>
      </w:r>
    </w:p>
    <w:p w14:paraId="6199A2AE" w14:textId="385121DE" w:rsidR="005F7357" w:rsidRDefault="005F7357" w:rsidP="00394B33">
      <w:p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>66.</w:t>
      </w:r>
      <w:r w:rsidR="000A3B39">
        <w:rPr>
          <w:sz w:val="24"/>
          <w:szCs w:val="24"/>
          <w:lang w:val="tr-TR"/>
        </w:rPr>
        <w:t xml:space="preserve"> ve 67. Satırlarda kullanacağım bu </w:t>
      </w:r>
      <w:proofErr w:type="spellStart"/>
      <w:r w:rsidR="000A3B39">
        <w:rPr>
          <w:sz w:val="24"/>
          <w:szCs w:val="24"/>
          <w:lang w:val="tr-TR"/>
        </w:rPr>
        <w:t>url</w:t>
      </w:r>
      <w:proofErr w:type="spellEnd"/>
      <w:r w:rsidR="000A3B39">
        <w:rPr>
          <w:sz w:val="24"/>
          <w:szCs w:val="24"/>
          <w:lang w:val="tr-TR"/>
        </w:rPr>
        <w:t xml:space="preserve"> </w:t>
      </w:r>
      <w:proofErr w:type="spellStart"/>
      <w:r w:rsidR="000A3B39">
        <w:rPr>
          <w:sz w:val="24"/>
          <w:szCs w:val="24"/>
          <w:lang w:val="tr-TR"/>
        </w:rPr>
        <w:t>yi</w:t>
      </w:r>
      <w:proofErr w:type="spellEnd"/>
      <w:r w:rsidR="000A3B39">
        <w:rPr>
          <w:sz w:val="24"/>
          <w:szCs w:val="24"/>
          <w:lang w:val="tr-TR"/>
        </w:rPr>
        <w:t xml:space="preserve"> yükleyip çalıştırmak için kod blokları yazdım.</w:t>
      </w:r>
    </w:p>
    <w:p w14:paraId="7B883054" w14:textId="164F9276" w:rsidR="00A30659" w:rsidRDefault="000A3B39" w:rsidP="00394B33">
      <w:p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 xml:space="preserve">68. satırda </w:t>
      </w:r>
      <w:r w:rsidR="00A30659">
        <w:rPr>
          <w:sz w:val="24"/>
          <w:szCs w:val="24"/>
          <w:lang w:val="tr-TR"/>
        </w:rPr>
        <w:t>açılan .</w:t>
      </w:r>
      <w:proofErr w:type="spellStart"/>
      <w:r w:rsidR="00A30659">
        <w:rPr>
          <w:sz w:val="24"/>
          <w:szCs w:val="24"/>
          <w:lang w:val="tr-TR"/>
        </w:rPr>
        <w:t>csv</w:t>
      </w:r>
      <w:proofErr w:type="spellEnd"/>
      <w:r w:rsidR="00A30659">
        <w:rPr>
          <w:sz w:val="24"/>
          <w:szCs w:val="24"/>
          <w:lang w:val="tr-TR"/>
        </w:rPr>
        <w:t xml:space="preserve"> dosyası içine yazdıracağım değişkeni atıyorum ve 69. Satırda kişinin adı, anlık zamanı ve bulunduğu konumu .</w:t>
      </w:r>
      <w:proofErr w:type="spellStart"/>
      <w:r w:rsidR="00A30659">
        <w:rPr>
          <w:sz w:val="24"/>
          <w:szCs w:val="24"/>
          <w:lang w:val="tr-TR"/>
        </w:rPr>
        <w:t>csv</w:t>
      </w:r>
      <w:proofErr w:type="spellEnd"/>
      <w:r w:rsidR="00A30659">
        <w:rPr>
          <w:sz w:val="24"/>
          <w:szCs w:val="24"/>
          <w:lang w:val="tr-TR"/>
        </w:rPr>
        <w:t xml:space="preserve"> içine yazdırabiliyorum.</w:t>
      </w:r>
    </w:p>
    <w:p w14:paraId="05B2805A" w14:textId="2BF2BB1D" w:rsidR="00A30659" w:rsidRDefault="00A30659" w:rsidP="00394B33">
      <w:pPr>
        <w:jc w:val="left"/>
        <w:rPr>
          <w:sz w:val="24"/>
          <w:szCs w:val="24"/>
          <w:lang w:val="tr-TR"/>
        </w:rPr>
      </w:pPr>
    </w:p>
    <w:p w14:paraId="1A0106C7" w14:textId="7672BC40" w:rsidR="00A30659" w:rsidRDefault="00A30659" w:rsidP="00394B33">
      <w:p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 xml:space="preserve"> </w:t>
      </w:r>
    </w:p>
    <w:p w14:paraId="622D8CFC" w14:textId="61E0D6A7" w:rsidR="00D46F03" w:rsidRDefault="008709A6">
      <w:pPr>
        <w:rPr>
          <w:sz w:val="24"/>
          <w:szCs w:val="24"/>
          <w:lang w:val="tr-TR"/>
        </w:rPr>
      </w:pPr>
      <w:r w:rsidRPr="008709A6">
        <w:rPr>
          <w:sz w:val="24"/>
          <w:szCs w:val="24"/>
          <w:lang w:val="tr-TR"/>
        </w:rPr>
        <w:lastRenderedPageBreak/>
        <w:drawing>
          <wp:inline distT="0" distB="0" distL="0" distR="0" wp14:anchorId="418BA17D" wp14:editId="5505A63E">
            <wp:extent cx="5274310" cy="506095"/>
            <wp:effectExtent l="0" t="0" r="2540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C0AE" w14:textId="5EF1EF48" w:rsidR="00A20881" w:rsidRPr="00D46F03" w:rsidRDefault="00A20881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>Kayıt edilen .</w:t>
      </w:r>
      <w:proofErr w:type="spellStart"/>
      <w:r>
        <w:rPr>
          <w:sz w:val="24"/>
          <w:szCs w:val="24"/>
          <w:lang w:val="tr-TR"/>
        </w:rPr>
        <w:t>csv</w:t>
      </w:r>
      <w:proofErr w:type="spellEnd"/>
      <w:r>
        <w:rPr>
          <w:sz w:val="24"/>
          <w:szCs w:val="24"/>
          <w:lang w:val="tr-TR"/>
        </w:rPr>
        <w:t xml:space="preserve"> dosyasının kayıtları.</w:t>
      </w:r>
    </w:p>
    <w:p w14:paraId="785E6E60" w14:textId="7503E3AC" w:rsidR="003C242D" w:rsidRDefault="00EB3CFC">
      <w:pPr>
        <w:rPr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ab/>
      </w:r>
      <w:r w:rsidR="003C242D">
        <w:rPr>
          <w:sz w:val="24"/>
          <w:szCs w:val="24"/>
          <w:lang w:val="tr-TR"/>
        </w:rPr>
        <w:t xml:space="preserve">Burada ki şimdilik </w:t>
      </w:r>
      <w:r w:rsidR="0014033A">
        <w:rPr>
          <w:sz w:val="24"/>
          <w:szCs w:val="24"/>
          <w:lang w:val="tr-TR"/>
        </w:rPr>
        <w:t>var olan sorunlardan birisi</w:t>
      </w:r>
      <w:r w:rsidR="003C242D">
        <w:rPr>
          <w:sz w:val="24"/>
          <w:szCs w:val="24"/>
          <w:lang w:val="tr-TR"/>
        </w:rPr>
        <w:t xml:space="preserve"> şudur ki kameradan birden fazla kimlik tespiti olduğu zaman hiçbir tespit için .</w:t>
      </w:r>
      <w:proofErr w:type="spellStart"/>
      <w:r w:rsidR="003C242D">
        <w:rPr>
          <w:sz w:val="24"/>
          <w:szCs w:val="24"/>
          <w:lang w:val="tr-TR"/>
        </w:rPr>
        <w:t>csv</w:t>
      </w:r>
      <w:proofErr w:type="spellEnd"/>
      <w:r w:rsidR="003C242D">
        <w:rPr>
          <w:sz w:val="24"/>
          <w:szCs w:val="24"/>
          <w:lang w:val="tr-TR"/>
        </w:rPr>
        <w:t xml:space="preserve"> dosyası oluşturulmuyor, veriler havada kalıyor. Bu sorun ile ilerleyen zamanlarda daha kapsamlı çalışmalar yapacağım.</w:t>
      </w:r>
      <w:r w:rsidR="0014033A">
        <w:rPr>
          <w:sz w:val="24"/>
          <w:szCs w:val="24"/>
          <w:lang w:val="tr-TR"/>
        </w:rPr>
        <w:t xml:space="preserve"> Bir başka sorun ise </w:t>
      </w:r>
      <w:proofErr w:type="spellStart"/>
      <w:r w:rsidR="0014033A">
        <w:rPr>
          <w:sz w:val="24"/>
          <w:szCs w:val="24"/>
          <w:lang w:val="tr-TR"/>
        </w:rPr>
        <w:t>location</w:t>
      </w:r>
      <w:proofErr w:type="spellEnd"/>
      <w:r w:rsidR="0014033A">
        <w:rPr>
          <w:sz w:val="24"/>
          <w:szCs w:val="24"/>
          <w:lang w:val="tr-TR"/>
        </w:rPr>
        <w:t xml:space="preserve"> ile göstermiş olduğu koordinatlar benimle alakası olmayan bir yeri gösteriyor. Burayı göstermesinin sebebini araştırma aşamasındayım. Eğer gösterdiği koordinasyonu kendime uygun şekilde gösterebilirsem çok daha etkili bir suçlu-konum tespiti yapabilmiş olurum. Ama </w:t>
      </w:r>
      <w:proofErr w:type="spellStart"/>
      <w:r w:rsidR="0014033A">
        <w:rPr>
          <w:sz w:val="24"/>
          <w:szCs w:val="24"/>
          <w:lang w:val="tr-TR"/>
        </w:rPr>
        <w:t>location’u</w:t>
      </w:r>
      <w:proofErr w:type="spellEnd"/>
      <w:r w:rsidR="0014033A">
        <w:rPr>
          <w:sz w:val="24"/>
          <w:szCs w:val="24"/>
          <w:lang w:val="tr-TR"/>
        </w:rPr>
        <w:t xml:space="preserve"> dilediğim gibi anlık konum olarak gösteremezsem bile çıkan ip adresi ile de bir şekilde suçlu-konum tespitini sağlayabileceğime inanıyorum. Bu sorun ile de sonra ki aşamalarda daha kapsamlı araştırmalar yapacağım</w:t>
      </w:r>
      <w:r w:rsidR="00C474CF">
        <w:rPr>
          <w:sz w:val="24"/>
          <w:szCs w:val="24"/>
          <w:lang w:val="tr-TR"/>
        </w:rPr>
        <w:t>.</w:t>
      </w:r>
    </w:p>
    <w:p w14:paraId="2257B6FC" w14:textId="77777777" w:rsidR="003C242D" w:rsidRPr="003C242D" w:rsidRDefault="003C242D">
      <w:pPr>
        <w:rPr>
          <w:sz w:val="24"/>
          <w:szCs w:val="24"/>
          <w:lang w:val="tr-TR"/>
        </w:rPr>
      </w:pPr>
    </w:p>
    <w:p w14:paraId="250A515C" w14:textId="5908BF58" w:rsidR="008D1B34" w:rsidRDefault="000E10C4">
      <w:p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  <w:t xml:space="preserve">Bu işlemlerden sonra </w:t>
      </w:r>
      <w:r w:rsidR="00ED021C">
        <w:rPr>
          <w:sz w:val="24"/>
          <w:szCs w:val="24"/>
          <w:lang w:val="tr-TR"/>
        </w:rPr>
        <w:t>bahsetmiş olduğum küçük</w:t>
      </w:r>
      <w:r w:rsidR="00FF71DC">
        <w:rPr>
          <w:sz w:val="24"/>
          <w:szCs w:val="24"/>
          <w:lang w:val="tr-TR"/>
        </w:rPr>
        <w:t xml:space="preserve"> bir ara yüz </w:t>
      </w:r>
      <w:r w:rsidR="00A360F6">
        <w:rPr>
          <w:sz w:val="24"/>
          <w:szCs w:val="24"/>
          <w:lang w:val="tr-TR"/>
        </w:rPr>
        <w:t>oluşturdum.</w:t>
      </w:r>
    </w:p>
    <w:p w14:paraId="3FA17CC5" w14:textId="313C5753" w:rsidR="00A360F6" w:rsidRDefault="00A360F6">
      <w:pPr>
        <w:jc w:val="left"/>
        <w:rPr>
          <w:sz w:val="24"/>
          <w:szCs w:val="24"/>
          <w:lang w:val="tr-TR"/>
        </w:rPr>
      </w:pPr>
    </w:p>
    <w:p w14:paraId="72EEE91C" w14:textId="51315627" w:rsidR="00A360F6" w:rsidRDefault="00A360F6" w:rsidP="00A360F6">
      <w:pPr>
        <w:jc w:val="center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5CD73733" wp14:editId="476D8FC5">
            <wp:extent cx="3352800" cy="26860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6C53" w14:textId="471AA576" w:rsidR="00A360F6" w:rsidRDefault="00A360F6" w:rsidP="00A360F6">
      <w:pPr>
        <w:jc w:val="left"/>
        <w:rPr>
          <w:sz w:val="24"/>
          <w:szCs w:val="24"/>
          <w:lang w:val="tr-TR"/>
        </w:rPr>
      </w:pPr>
    </w:p>
    <w:p w14:paraId="389FF2EA" w14:textId="297E7664" w:rsidR="00FF4146" w:rsidRDefault="00A360F6" w:rsidP="00A360F6">
      <w:p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  <w:r w:rsidR="00FF4146">
        <w:rPr>
          <w:sz w:val="24"/>
          <w:szCs w:val="24"/>
          <w:lang w:val="tr-TR"/>
        </w:rPr>
        <w:t>Bu basit ara yüzde hedeflediğim şeyler:</w:t>
      </w:r>
    </w:p>
    <w:p w14:paraId="7390A3E8" w14:textId="6023696C" w:rsidR="00FF4146" w:rsidRDefault="00FF4146" w:rsidP="00FF4146">
      <w:pPr>
        <w:pStyle w:val="ListeParagraf"/>
        <w:numPr>
          <w:ilvl w:val="0"/>
          <w:numId w:val="1"/>
        </w:num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Veri Ekle butonu ile </w:t>
      </w:r>
      <w:r w:rsidR="00C474CF">
        <w:rPr>
          <w:sz w:val="24"/>
          <w:szCs w:val="24"/>
          <w:lang w:val="tr-TR"/>
        </w:rPr>
        <w:t xml:space="preserve">başka bir dosyadan verileri içerisinde tuttuğum dosya içerisine girilen ad ve girilen </w:t>
      </w:r>
      <w:proofErr w:type="spellStart"/>
      <w:r w:rsidR="00C474CF">
        <w:rPr>
          <w:sz w:val="24"/>
          <w:szCs w:val="24"/>
          <w:lang w:val="tr-TR"/>
        </w:rPr>
        <w:t>soyad</w:t>
      </w:r>
      <w:proofErr w:type="spellEnd"/>
      <w:r w:rsidR="00C474CF">
        <w:rPr>
          <w:sz w:val="24"/>
          <w:szCs w:val="24"/>
          <w:lang w:val="tr-TR"/>
        </w:rPr>
        <w:t xml:space="preserve"> .</w:t>
      </w:r>
      <w:proofErr w:type="spellStart"/>
      <w:r w:rsidR="00C474CF">
        <w:rPr>
          <w:sz w:val="24"/>
          <w:szCs w:val="24"/>
          <w:lang w:val="tr-TR"/>
        </w:rPr>
        <w:t>jpg</w:t>
      </w:r>
      <w:proofErr w:type="spellEnd"/>
      <w:r w:rsidR="00C474CF">
        <w:rPr>
          <w:sz w:val="24"/>
          <w:szCs w:val="24"/>
          <w:lang w:val="tr-TR"/>
        </w:rPr>
        <w:t xml:space="preserve"> olarak ekleyip Kaydet butonuna basınca da yeni suçlu eklemek şeklinde bir amacım var.</w:t>
      </w:r>
    </w:p>
    <w:p w14:paraId="499030EC" w14:textId="798A4893" w:rsidR="00C474CF" w:rsidRDefault="00C474CF" w:rsidP="00FF4146">
      <w:pPr>
        <w:pStyle w:val="ListeParagraf"/>
        <w:numPr>
          <w:ilvl w:val="0"/>
          <w:numId w:val="1"/>
        </w:num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Arama Yap butonu ile kamerayı açıp anlık kimlik tespiti yapmasını sağlayıp,</w:t>
      </w:r>
    </w:p>
    <w:p w14:paraId="490F2617" w14:textId="091C88AB" w:rsidR="00C474CF" w:rsidRDefault="00C474CF" w:rsidP="00FF4146">
      <w:pPr>
        <w:pStyle w:val="ListeParagraf"/>
        <w:numPr>
          <w:ilvl w:val="0"/>
          <w:numId w:val="1"/>
        </w:numPr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Çıkış butonu ile de oluşturduğum form dan çıkış </w:t>
      </w:r>
      <w:r w:rsidR="002627A5">
        <w:rPr>
          <w:sz w:val="24"/>
          <w:szCs w:val="24"/>
          <w:lang w:val="tr-TR"/>
        </w:rPr>
        <w:t>yapacağım.</w:t>
      </w:r>
    </w:p>
    <w:p w14:paraId="26B3B980" w14:textId="680785BB" w:rsidR="00613031" w:rsidRDefault="00613031" w:rsidP="00613031">
      <w:pPr>
        <w:ind w:left="360"/>
        <w:jc w:val="left"/>
        <w:rPr>
          <w:sz w:val="24"/>
          <w:szCs w:val="24"/>
          <w:lang w:val="tr-TR"/>
        </w:rPr>
      </w:pPr>
    </w:p>
    <w:p w14:paraId="03A24801" w14:textId="5EBA9A7E" w:rsidR="00613031" w:rsidRPr="00613031" w:rsidRDefault="00613031" w:rsidP="00613031">
      <w:pPr>
        <w:ind w:left="360"/>
        <w:jc w:val="left"/>
        <w:rPr>
          <w:sz w:val="24"/>
          <w:szCs w:val="24"/>
          <w:lang w:val="tr-TR"/>
        </w:rPr>
      </w:pPr>
      <w:r w:rsidRPr="00613031">
        <w:rPr>
          <w:sz w:val="24"/>
          <w:szCs w:val="24"/>
          <w:lang w:val="tr-TR"/>
        </w:rPr>
        <w:lastRenderedPageBreak/>
        <w:drawing>
          <wp:inline distT="0" distB="0" distL="0" distR="0" wp14:anchorId="37C5C032" wp14:editId="5781DA62">
            <wp:extent cx="5274310" cy="2734310"/>
            <wp:effectExtent l="0" t="0" r="2540" b="889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2C7A" w14:textId="52B5F5EC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29A84204" w14:textId="36F960C8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3877A434" w14:textId="6719697C" w:rsidR="008D1B34" w:rsidRPr="00613031" w:rsidRDefault="00613031">
      <w:pPr>
        <w:jc w:val="left"/>
        <w:rPr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ab/>
      </w:r>
      <w:r>
        <w:rPr>
          <w:sz w:val="24"/>
          <w:szCs w:val="24"/>
          <w:lang w:val="tr-TR"/>
        </w:rPr>
        <w:t xml:space="preserve">Formu oluşturan kodlar bunlardır. C# da olduğu gibi kullanacağım araçları sürükle bırak olmadığı için ihtiyacım olan her aracı konumunu ne olduğunu gerekirse yükseklik ve genişliğini tek tek bu şekilde oluşturuyorum. 16 satırda </w:t>
      </w:r>
      <w:proofErr w:type="spellStart"/>
      <w:r>
        <w:rPr>
          <w:sz w:val="24"/>
          <w:szCs w:val="24"/>
          <w:lang w:val="tr-TR"/>
        </w:rPr>
        <w:t>cikis</w:t>
      </w:r>
      <w:proofErr w:type="spellEnd"/>
      <w:r>
        <w:rPr>
          <w:sz w:val="24"/>
          <w:szCs w:val="24"/>
          <w:lang w:val="tr-TR"/>
        </w:rPr>
        <w:t xml:space="preserve"> olarak adlandırmış olduğum Çıkış butonuna tıklandığı zaman </w:t>
      </w:r>
      <w:r w:rsidR="00F322C7">
        <w:rPr>
          <w:sz w:val="24"/>
          <w:szCs w:val="24"/>
          <w:lang w:val="tr-TR"/>
        </w:rPr>
        <w:t>“</w:t>
      </w:r>
      <w:proofErr w:type="spellStart"/>
      <w:r>
        <w:rPr>
          <w:sz w:val="24"/>
          <w:szCs w:val="24"/>
          <w:lang w:val="tr-TR"/>
        </w:rPr>
        <w:t>command</w:t>
      </w:r>
      <w:proofErr w:type="spellEnd"/>
      <w:r>
        <w:rPr>
          <w:sz w:val="24"/>
          <w:szCs w:val="24"/>
          <w:lang w:val="tr-TR"/>
        </w:rPr>
        <w:t>=</w:t>
      </w:r>
      <w:proofErr w:type="spellStart"/>
      <w:r>
        <w:rPr>
          <w:sz w:val="24"/>
          <w:szCs w:val="24"/>
          <w:lang w:val="tr-TR"/>
        </w:rPr>
        <w:t>form.destroy</w:t>
      </w:r>
      <w:proofErr w:type="spellEnd"/>
      <w:r w:rsidR="00F322C7">
        <w:rPr>
          <w:sz w:val="24"/>
          <w:szCs w:val="24"/>
          <w:lang w:val="tr-TR"/>
        </w:rPr>
        <w:t>” ile formumu kapatmış oldum.</w:t>
      </w:r>
    </w:p>
    <w:p w14:paraId="07CD9211" w14:textId="74694AC6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06667B67" w14:textId="2498E06F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17E6B6C7" w14:textId="08FEA978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2CB80469" w14:textId="2A8E033E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251F25DC" w14:textId="36FC3593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04A01B47" w14:textId="0D43223A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6384BDB8" w14:textId="766F33F3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2328F800" w14:textId="75BEE240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36FAB1AE" w14:textId="4A7F2093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0A11825E" w14:textId="5CC31741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436000EA" w14:textId="550FE4DA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5DCB62D9" w14:textId="5E9C0F00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23F8499F" w14:textId="072D0B58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6618D362" w14:textId="61723B14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76515E5B" w14:textId="77777777" w:rsidR="008D1B34" w:rsidRDefault="008D1B34">
      <w:pPr>
        <w:jc w:val="left"/>
        <w:rPr>
          <w:b/>
          <w:bCs/>
          <w:sz w:val="24"/>
          <w:szCs w:val="24"/>
          <w:lang w:val="tr-TR"/>
        </w:rPr>
      </w:pPr>
    </w:p>
    <w:p w14:paraId="78562F01" w14:textId="46209C87" w:rsidR="00692548" w:rsidRDefault="00E15BE5">
      <w:pPr>
        <w:jc w:val="left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KAYNAKÇA</w:t>
      </w:r>
    </w:p>
    <w:p w14:paraId="1D56324D" w14:textId="77777777" w:rsidR="00692548" w:rsidRDefault="00692548">
      <w:pPr>
        <w:jc w:val="left"/>
        <w:rPr>
          <w:b/>
          <w:bCs/>
          <w:sz w:val="24"/>
          <w:szCs w:val="24"/>
          <w:lang w:val="tr-TR"/>
        </w:rPr>
      </w:pPr>
    </w:p>
    <w:p w14:paraId="0ED46E0C" w14:textId="77777777" w:rsidR="00692548" w:rsidRDefault="00260697">
      <w:pPr>
        <w:jc w:val="left"/>
        <w:rPr>
          <w:b/>
          <w:bCs/>
          <w:sz w:val="24"/>
          <w:szCs w:val="24"/>
          <w:lang w:val="tr-TR"/>
        </w:rPr>
      </w:pPr>
      <w:hyperlink r:id="rId12" w:history="1">
        <w:r w:rsidR="00E15BE5">
          <w:rPr>
            <w:rStyle w:val="Kpr"/>
            <w:b/>
            <w:bCs/>
            <w:sz w:val="24"/>
            <w:szCs w:val="24"/>
            <w:lang w:val="tr-TR"/>
          </w:rPr>
          <w:t>https://pypi.org/project/face-recognition/</w:t>
        </w:r>
      </w:hyperlink>
    </w:p>
    <w:p w14:paraId="068E6D13" w14:textId="77777777" w:rsidR="00692548" w:rsidRDefault="00692548">
      <w:pPr>
        <w:jc w:val="left"/>
        <w:rPr>
          <w:b/>
          <w:bCs/>
          <w:sz w:val="24"/>
          <w:szCs w:val="24"/>
          <w:lang w:val="tr-TR"/>
        </w:rPr>
      </w:pPr>
    </w:p>
    <w:p w14:paraId="20FB138C" w14:textId="6BEB6856" w:rsidR="00692548" w:rsidRDefault="00260697">
      <w:pPr>
        <w:jc w:val="left"/>
        <w:rPr>
          <w:rStyle w:val="Kpr"/>
          <w:b/>
          <w:bCs/>
          <w:sz w:val="24"/>
          <w:szCs w:val="24"/>
          <w:lang w:val="tr-TR"/>
        </w:rPr>
      </w:pPr>
      <w:hyperlink r:id="rId13" w:history="1">
        <w:r w:rsidR="00E15BE5">
          <w:rPr>
            <w:rStyle w:val="Kpr"/>
            <w:b/>
            <w:bCs/>
            <w:sz w:val="24"/>
            <w:szCs w:val="24"/>
            <w:lang w:val="tr-TR"/>
          </w:rPr>
          <w:t>https://google.github.io/mediapipe/solutions/face_detection.html</w:t>
        </w:r>
      </w:hyperlink>
    </w:p>
    <w:p w14:paraId="410EA59A" w14:textId="69F3D03F" w:rsidR="00260697" w:rsidRDefault="00260697">
      <w:pPr>
        <w:jc w:val="left"/>
        <w:rPr>
          <w:rStyle w:val="Kpr"/>
          <w:b/>
          <w:bCs/>
          <w:sz w:val="24"/>
          <w:szCs w:val="24"/>
          <w:lang w:val="tr-TR"/>
        </w:rPr>
      </w:pPr>
    </w:p>
    <w:p w14:paraId="4988EFC8" w14:textId="609BCB0C" w:rsidR="00260697" w:rsidRDefault="00260697">
      <w:pPr>
        <w:jc w:val="left"/>
        <w:rPr>
          <w:b/>
          <w:bCs/>
          <w:sz w:val="24"/>
          <w:szCs w:val="24"/>
          <w:lang w:val="tr-TR"/>
        </w:rPr>
      </w:pPr>
      <w:hyperlink r:id="rId14" w:history="1">
        <w:r w:rsidRPr="00952C2A">
          <w:rPr>
            <w:rStyle w:val="Kpr"/>
            <w:b/>
            <w:bCs/>
            <w:sz w:val="24"/>
            <w:szCs w:val="24"/>
            <w:lang w:val="tr-TR"/>
          </w:rPr>
          <w:t>https://www.w3schools.com/python/python_file_handling.asp</w:t>
        </w:r>
      </w:hyperlink>
    </w:p>
    <w:p w14:paraId="4E5D5BC8" w14:textId="0213F0D9" w:rsidR="00260697" w:rsidRDefault="00260697">
      <w:pPr>
        <w:jc w:val="left"/>
        <w:rPr>
          <w:b/>
          <w:bCs/>
          <w:sz w:val="24"/>
          <w:szCs w:val="24"/>
          <w:lang w:val="tr-TR"/>
        </w:rPr>
      </w:pPr>
    </w:p>
    <w:p w14:paraId="520B531A" w14:textId="2B7C3F3E" w:rsidR="00260697" w:rsidRDefault="00260697">
      <w:pPr>
        <w:jc w:val="left"/>
        <w:rPr>
          <w:b/>
          <w:bCs/>
          <w:sz w:val="24"/>
          <w:szCs w:val="24"/>
          <w:lang w:val="tr-TR"/>
        </w:rPr>
      </w:pPr>
      <w:hyperlink r:id="rId15" w:history="1">
        <w:r w:rsidRPr="00952C2A">
          <w:rPr>
            <w:rStyle w:val="Kpr"/>
            <w:b/>
            <w:bCs/>
            <w:sz w:val="24"/>
            <w:szCs w:val="24"/>
            <w:lang w:val="tr-TR"/>
          </w:rPr>
          <w:t>https://www.yazilimbilisim.net/tag/python-form-olusturma/</w:t>
        </w:r>
      </w:hyperlink>
    </w:p>
    <w:p w14:paraId="12AFC1DF" w14:textId="7B27BD52" w:rsidR="00260697" w:rsidRDefault="00260697">
      <w:pPr>
        <w:jc w:val="left"/>
        <w:rPr>
          <w:b/>
          <w:bCs/>
          <w:sz w:val="24"/>
          <w:szCs w:val="24"/>
          <w:lang w:val="tr-TR"/>
        </w:rPr>
      </w:pPr>
    </w:p>
    <w:p w14:paraId="5B29AAB0" w14:textId="77777777" w:rsidR="00692548" w:rsidRDefault="00692548">
      <w:pPr>
        <w:jc w:val="left"/>
        <w:rPr>
          <w:b/>
          <w:bCs/>
          <w:sz w:val="24"/>
          <w:szCs w:val="24"/>
          <w:lang w:val="tr-TR"/>
        </w:rPr>
      </w:pPr>
    </w:p>
    <w:p w14:paraId="6886110E" w14:textId="77777777" w:rsidR="00692548" w:rsidRDefault="00692548">
      <w:pPr>
        <w:jc w:val="left"/>
        <w:rPr>
          <w:b/>
          <w:bCs/>
          <w:sz w:val="24"/>
          <w:szCs w:val="24"/>
          <w:lang w:val="tr-TR"/>
        </w:rPr>
      </w:pPr>
    </w:p>
    <w:sectPr w:rsidR="006925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D04"/>
    <w:multiLevelType w:val="hybridMultilevel"/>
    <w:tmpl w:val="16D06E60"/>
    <w:lvl w:ilvl="0" w:tplc="64C072E4">
      <w:start w:val="6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57F9"/>
    <w:rsid w:val="000A3B39"/>
    <w:rsid w:val="000E10C4"/>
    <w:rsid w:val="0014033A"/>
    <w:rsid w:val="00172A27"/>
    <w:rsid w:val="001B6FDA"/>
    <w:rsid w:val="00260697"/>
    <w:rsid w:val="002627A5"/>
    <w:rsid w:val="002F2A33"/>
    <w:rsid w:val="00394B33"/>
    <w:rsid w:val="003C042F"/>
    <w:rsid w:val="003C242D"/>
    <w:rsid w:val="0049312D"/>
    <w:rsid w:val="00556B68"/>
    <w:rsid w:val="005E3A7B"/>
    <w:rsid w:val="005F7357"/>
    <w:rsid w:val="00613031"/>
    <w:rsid w:val="00692548"/>
    <w:rsid w:val="00752BEF"/>
    <w:rsid w:val="007C0F0C"/>
    <w:rsid w:val="0080347C"/>
    <w:rsid w:val="008709A6"/>
    <w:rsid w:val="00891346"/>
    <w:rsid w:val="008D1B34"/>
    <w:rsid w:val="008D7E2C"/>
    <w:rsid w:val="008F3F98"/>
    <w:rsid w:val="008F5D06"/>
    <w:rsid w:val="0098148B"/>
    <w:rsid w:val="00994378"/>
    <w:rsid w:val="009E6445"/>
    <w:rsid w:val="00A206A1"/>
    <w:rsid w:val="00A20881"/>
    <w:rsid w:val="00A30659"/>
    <w:rsid w:val="00A360F6"/>
    <w:rsid w:val="00A43045"/>
    <w:rsid w:val="00A92494"/>
    <w:rsid w:val="00A95027"/>
    <w:rsid w:val="00B76769"/>
    <w:rsid w:val="00BA0B9B"/>
    <w:rsid w:val="00BF1227"/>
    <w:rsid w:val="00BF418D"/>
    <w:rsid w:val="00C05654"/>
    <w:rsid w:val="00C474CF"/>
    <w:rsid w:val="00C64275"/>
    <w:rsid w:val="00D42B66"/>
    <w:rsid w:val="00D46F03"/>
    <w:rsid w:val="00D93CE6"/>
    <w:rsid w:val="00E15BE5"/>
    <w:rsid w:val="00EB3CFC"/>
    <w:rsid w:val="00ED021C"/>
    <w:rsid w:val="00EF531E"/>
    <w:rsid w:val="00F322C7"/>
    <w:rsid w:val="00F92C57"/>
    <w:rsid w:val="00FF4146"/>
    <w:rsid w:val="00FF71DC"/>
    <w:rsid w:val="0EF11A93"/>
    <w:rsid w:val="11A17A99"/>
    <w:rsid w:val="20CA40A4"/>
    <w:rsid w:val="240820B2"/>
    <w:rsid w:val="375E26C2"/>
    <w:rsid w:val="3AF875B8"/>
    <w:rsid w:val="46BF1AB0"/>
    <w:rsid w:val="4A2F3E63"/>
    <w:rsid w:val="6371124E"/>
    <w:rsid w:val="6AF21448"/>
    <w:rsid w:val="70545639"/>
    <w:rsid w:val="7766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,"/>
  <w:listSeparator w:val=";"/>
  <w14:docId w14:val="30C523D4"/>
  <w15:docId w15:val="{3811621B-8549-4314-A1CE-1074E78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zlenenKpr">
    <w:name w:val="FollowedHyperlink"/>
    <w:basedOn w:val="VarsaylanParagrafYazTipi"/>
    <w:rPr>
      <w:color w:val="800080"/>
      <w:u w:val="single"/>
    </w:rPr>
  </w:style>
  <w:style w:type="paragraph" w:styleId="AltBilgi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stBilgi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Kpr">
    <w:name w:val="Hyperlink"/>
    <w:basedOn w:val="VarsaylanParagrafYazTipi"/>
    <w:qFormat/>
    <w:rPr>
      <w:color w:val="0000FF"/>
      <w:u w:val="single"/>
    </w:rPr>
  </w:style>
  <w:style w:type="paragraph" w:styleId="ListeParagraf">
    <w:name w:val="List Paragraph"/>
    <w:basedOn w:val="Normal"/>
    <w:uiPriority w:val="99"/>
    <w:rsid w:val="00FF414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26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oogle.github.io/mediapipe/solutions/face_detectio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pi.org/project/face-recogni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azilimbilisim.net/tag/python-form-olusturma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python/python_file_handling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ustere"/>
      <sectRole val="1"/>
    </customSectPr>
    <customSectPr/>
  </customSectProps>
  <customShpExts>
    <customShpInfo spid="_x0000_s1026" textRotate="1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4330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 solmaz</cp:lastModifiedBy>
  <cp:revision>10</cp:revision>
  <dcterms:created xsi:type="dcterms:W3CDTF">2021-11-04T20:55:00Z</dcterms:created>
  <dcterms:modified xsi:type="dcterms:W3CDTF">2021-12-20T17:46:00Z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092B63648398477DABB9955A41525A80</vt:lpwstr>
  </property>
</Properties>
</file>